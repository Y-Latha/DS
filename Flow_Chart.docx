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9BD1" w14:textId="77777777" w:rsidR="003E0F2A" w:rsidRDefault="003D084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905501" wp14:editId="3B19C40E">
                <wp:simplePos x="0" y="0"/>
                <wp:positionH relativeFrom="column">
                  <wp:posOffset>2754629</wp:posOffset>
                </wp:positionH>
                <wp:positionV relativeFrom="paragraph">
                  <wp:posOffset>3246120</wp:posOffset>
                </wp:positionV>
                <wp:extent cx="114300" cy="224786"/>
                <wp:effectExtent l="19050" t="0" r="38100" b="41914"/>
                <wp:wrapNone/>
                <wp:docPr id="1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4786"/>
                        </a:xfrm>
                        <a:custGeom>
                          <a:avLst>
                            <a:gd name="f0" fmla="val 16108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pin 0 f1 10800"/>
                            <a:gd name="f15" fmla="pin 0 f0 21600"/>
                            <a:gd name="f16" fmla="*/ f10 f2 1"/>
                            <a:gd name="f17" fmla="*/ f11 f2 1"/>
                            <a:gd name="f18" fmla="val f14"/>
                            <a:gd name="f19" fmla="val f15"/>
                            <a:gd name="f20" fmla="+- 21600 0 f14"/>
                            <a:gd name="f21" fmla="*/ f14 f12 1"/>
                            <a:gd name="f22" fmla="*/ f15 f13 1"/>
                            <a:gd name="f23" fmla="*/ 0 f13 1"/>
                            <a:gd name="f24" fmla="*/ 0 f12 1"/>
                            <a:gd name="f25" fmla="*/ f16 1 f4"/>
                            <a:gd name="f26" fmla="*/ 21600 f12 1"/>
                            <a:gd name="f27" fmla="*/ f17 1 f4"/>
                            <a:gd name="f28" fmla="+- 21600 0 f19"/>
                            <a:gd name="f29" fmla="*/ f18 f12 1"/>
                            <a:gd name="f30" fmla="*/ f20 f12 1"/>
                            <a:gd name="f31" fmla="*/ f19 f13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3 1"/>
                          </a:gdLst>
                          <a:ahLst>
                            <a:ahXY gdRefX="f1" minX="f7" maxX="f9" gdRefY="f0" minY="f7" maxY="f8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24" y="f31"/>
                            </a:cxn>
                            <a:cxn ang="f33">
                              <a:pos x="f26" y="f31"/>
                            </a:cxn>
                          </a:cxnLst>
                          <a:rect l="f29" t="f23" r="f30" b="f37"/>
                          <a:pathLst>
                            <a:path w="21600" h="21600">
                              <a:moveTo>
                                <a:pt x="f18" y="f7"/>
                              </a:moveTo>
                              <a:lnTo>
                                <a:pt x="f18" y="f19"/>
                              </a:lnTo>
                              <a:lnTo>
                                <a:pt x="f7" y="f19"/>
                              </a:lnTo>
                              <a:lnTo>
                                <a:pt x="f9" y="f8"/>
                              </a:lnTo>
                              <a:lnTo>
                                <a:pt x="f8" y="f19"/>
                              </a:lnTo>
                              <a:lnTo>
                                <a:pt x="f20" y="f19"/>
                              </a:lnTo>
                              <a:lnTo>
                                <a:pt x="f20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ACD209F" id="Arrow: Down 22" o:spid="_x0000_s1026" style="position:absolute;margin-left:216.9pt;margin-top:255.6pt;width:9pt;height:1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" path="m5400,r,16108l,16108r10800,5492l21600,16108r-5400,l16200,,5400,xe" fillcolor="#4472c4" strokecolor="#2f528f" strokeweight=".35281mm">
                <v:stroke joinstyle="miter"/>
                <v:path arrowok="t" o:connecttype="custom" o:connectlocs="57150,0;114300,112393;57150,224786;0,112393;0,167632;114300,167632" o:connectangles="270,0,90,180,180,0" textboxrect="5400,0,16200,1885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832BDE" wp14:editId="5136DB3C">
                <wp:simplePos x="0" y="0"/>
                <wp:positionH relativeFrom="column">
                  <wp:posOffset>2792733</wp:posOffset>
                </wp:positionH>
                <wp:positionV relativeFrom="paragraph">
                  <wp:posOffset>4808216</wp:posOffset>
                </wp:positionV>
                <wp:extent cx="129543" cy="259076"/>
                <wp:effectExtent l="19050" t="0" r="41907" b="45724"/>
                <wp:wrapNone/>
                <wp:docPr id="2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3" cy="259076"/>
                        </a:xfrm>
                        <a:custGeom>
                          <a:avLst>
                            <a:gd name="f0" fmla="val 16200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pin 0 f1 10800"/>
                            <a:gd name="f15" fmla="pin 0 f0 21600"/>
                            <a:gd name="f16" fmla="*/ f10 f2 1"/>
                            <a:gd name="f17" fmla="*/ f11 f2 1"/>
                            <a:gd name="f18" fmla="val f14"/>
                            <a:gd name="f19" fmla="val f15"/>
                            <a:gd name="f20" fmla="+- 21600 0 f14"/>
                            <a:gd name="f21" fmla="*/ f14 f12 1"/>
                            <a:gd name="f22" fmla="*/ f15 f13 1"/>
                            <a:gd name="f23" fmla="*/ 0 f13 1"/>
                            <a:gd name="f24" fmla="*/ 0 f12 1"/>
                            <a:gd name="f25" fmla="*/ f16 1 f4"/>
                            <a:gd name="f26" fmla="*/ 21600 f12 1"/>
                            <a:gd name="f27" fmla="*/ f17 1 f4"/>
                            <a:gd name="f28" fmla="+- 21600 0 f19"/>
                            <a:gd name="f29" fmla="*/ f18 f12 1"/>
                            <a:gd name="f30" fmla="*/ f20 f12 1"/>
                            <a:gd name="f31" fmla="*/ f19 f13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3 1"/>
                          </a:gdLst>
                          <a:ahLst>
                            <a:ahXY gdRefX="f1" minX="f7" maxX="f9" gdRefY="f0" minY="f7" maxY="f8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24" y="f31"/>
                            </a:cxn>
                            <a:cxn ang="f33">
                              <a:pos x="f26" y="f31"/>
                            </a:cxn>
                          </a:cxnLst>
                          <a:rect l="f29" t="f23" r="f30" b="f37"/>
                          <a:pathLst>
                            <a:path w="21600" h="21600">
                              <a:moveTo>
                                <a:pt x="f18" y="f7"/>
                              </a:moveTo>
                              <a:lnTo>
                                <a:pt x="f18" y="f19"/>
                              </a:lnTo>
                              <a:lnTo>
                                <a:pt x="f7" y="f19"/>
                              </a:lnTo>
                              <a:lnTo>
                                <a:pt x="f9" y="f8"/>
                              </a:lnTo>
                              <a:lnTo>
                                <a:pt x="f8" y="f19"/>
                              </a:lnTo>
                              <a:lnTo>
                                <a:pt x="f20" y="f19"/>
                              </a:lnTo>
                              <a:lnTo>
                                <a:pt x="f20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072CC4F" id="Arrow: Down 23" o:spid="_x0000_s1026" style="position:absolute;margin-left:219.9pt;margin-top:378.6pt;width:10.2pt;height:2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" path="m5400,r,16200l,16200r10800,5400l21600,16200r-5400,l16200,,5400,xe" fillcolor="#4472c4" strokecolor="#2f528f" strokeweight=".35281mm">
                <v:stroke joinstyle="miter"/>
                <v:path arrowok="t" o:connecttype="custom" o:connectlocs="64772,0;129543,129538;64772,259076;0,129538;0,194307;129543,194307" o:connectangles="270,0,90,180,180,0" textboxrect="5400,0,16200,189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8562BD" wp14:editId="5829D39C">
                <wp:simplePos x="0" y="0"/>
                <wp:positionH relativeFrom="column">
                  <wp:posOffset>4282436</wp:posOffset>
                </wp:positionH>
                <wp:positionV relativeFrom="paragraph">
                  <wp:posOffset>3779516</wp:posOffset>
                </wp:positionV>
                <wp:extent cx="914400" cy="495303"/>
                <wp:effectExtent l="0" t="0" r="0" b="0"/>
                <wp:wrapNone/>
                <wp:docPr id="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5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AE950C4" w14:textId="77777777" w:rsidR="003E0F2A" w:rsidRDefault="003D084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8562BD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37.2pt;margin-top:297.6pt;width:1in;height:39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" filled="f" stroked="f">
                <v:textbox>
                  <w:txbxContent>
                    <w:p w14:paraId="6AE950C4" w14:textId="77777777" w:rsidR="003E0F2A" w:rsidRDefault="003D084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A7F78A" wp14:editId="61D04A3D">
                <wp:simplePos x="0" y="0"/>
                <wp:positionH relativeFrom="column">
                  <wp:posOffset>4213856</wp:posOffset>
                </wp:positionH>
                <wp:positionV relativeFrom="paragraph">
                  <wp:posOffset>2202176</wp:posOffset>
                </wp:positionV>
                <wp:extent cx="914400" cy="387989"/>
                <wp:effectExtent l="0" t="0" r="0" b="0"/>
                <wp:wrapNone/>
                <wp:docPr id="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7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17F4120" w14:textId="77777777" w:rsidR="003E0F2A" w:rsidRDefault="003D084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7F78A" id="Text Box 27" o:spid="_x0000_s1027" type="#_x0000_t202" style="position:absolute;margin-left:331.8pt;margin-top:173.4pt;width:1in;height:30.5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" filled="f" stroked="f">
                <v:textbox>
                  <w:txbxContent>
                    <w:p w14:paraId="217F4120" w14:textId="77777777" w:rsidR="003E0F2A" w:rsidRDefault="003D084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BCEF96" wp14:editId="014016C7">
                <wp:simplePos x="0" y="0"/>
                <wp:positionH relativeFrom="column">
                  <wp:posOffset>2339336</wp:posOffset>
                </wp:positionH>
                <wp:positionV relativeFrom="paragraph">
                  <wp:posOffset>3208016</wp:posOffset>
                </wp:positionV>
                <wp:extent cx="914400" cy="350516"/>
                <wp:effectExtent l="0" t="0" r="0" b="0"/>
                <wp:wrapNone/>
                <wp:docPr id="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CAFC01" w14:textId="77777777" w:rsidR="003E0F2A" w:rsidRDefault="003D08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CEF96" id="Text Box 29" o:spid="_x0000_s1028" type="#_x0000_t202" style="position:absolute;margin-left:184.2pt;margin-top:252.6pt;width:1in;height:27.6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" filled="f" stroked="f">
                <v:textbox>
                  <w:txbxContent>
                    <w:p w14:paraId="48CAFC01" w14:textId="77777777" w:rsidR="003E0F2A" w:rsidRDefault="003D08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B67623" wp14:editId="7CDEC5C6">
                <wp:simplePos x="0" y="0"/>
                <wp:positionH relativeFrom="column">
                  <wp:posOffset>2400300</wp:posOffset>
                </wp:positionH>
                <wp:positionV relativeFrom="paragraph">
                  <wp:posOffset>4724403</wp:posOffset>
                </wp:positionV>
                <wp:extent cx="914400" cy="342900"/>
                <wp:effectExtent l="0" t="0" r="0" b="0"/>
                <wp:wrapNone/>
                <wp:docPr id="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4AF5342" w14:textId="77777777" w:rsidR="003E0F2A" w:rsidRDefault="003D08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67623" id="Text Box 30" o:spid="_x0000_s1029" type="#_x0000_t202" style="position:absolute;margin-left:189pt;margin-top:372pt;width:1in;height:27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" filled="f" stroked="f">
                <v:textbox>
                  <w:txbxContent>
                    <w:p w14:paraId="64AF5342" w14:textId="77777777" w:rsidR="003E0F2A" w:rsidRDefault="003D08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5636F4" wp14:editId="4B86EDCE">
                <wp:simplePos x="0" y="0"/>
                <wp:positionH relativeFrom="column">
                  <wp:posOffset>2141223</wp:posOffset>
                </wp:positionH>
                <wp:positionV relativeFrom="paragraph">
                  <wp:posOffset>5935983</wp:posOffset>
                </wp:positionV>
                <wp:extent cx="1485900" cy="800100"/>
                <wp:effectExtent l="0" t="0" r="19050" b="19050"/>
                <wp:wrapNone/>
                <wp:docPr id="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0C770EE" w14:textId="77777777" w:rsidR="003E0F2A" w:rsidRDefault="003D08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636F4" id="Oval 14" o:spid="_x0000_s1030" style="position:absolute;margin-left:168.6pt;margin-top:467.4pt;width:117pt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90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" adj="-11796480,,5400" path="m,400050at,,1485900,800100,,400050,,400050xe" fillcolor="#4472c4" strokecolor="#2f528f" strokeweight=".35281mm">
                <v:stroke joinstyle="miter"/>
                <v:formulas/>
                <v:path arrowok="t" o:connecttype="custom" o:connectlocs="742950,0;1485900,400050;742950,800100;0,400050;217605,117172;217605,682928;1268295,682928;1268295,117172" o:connectangles="270,0,90,180,270,90,90,270" textboxrect="217605,117172,1268295,682928"/>
                <v:textbox>
                  <w:txbxContent>
                    <w:p w14:paraId="40C770EE" w14:textId="77777777" w:rsidR="003E0F2A" w:rsidRDefault="003D08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DD666" wp14:editId="34F6C35F">
                <wp:simplePos x="0" y="0"/>
                <wp:positionH relativeFrom="column">
                  <wp:posOffset>4899656</wp:posOffset>
                </wp:positionH>
                <wp:positionV relativeFrom="paragraph">
                  <wp:posOffset>3825236</wp:posOffset>
                </wp:positionV>
                <wp:extent cx="1310636" cy="617220"/>
                <wp:effectExtent l="0" t="0" r="22864" b="11430"/>
                <wp:wrapNone/>
                <wp:docPr id="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36" cy="617220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D6A84F" w14:textId="77777777" w:rsidR="003E0F2A" w:rsidRDefault="003D084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Order drink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DD666" id="Text Box 19" o:spid="_x0000_s1031" type="#_x0000_t202" style="position:absolute;margin-left:385.8pt;margin-top:301.2pt;width:103.2pt;height:4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" fillcolor="#b4c7e7" strokeweight=".17625mm">
                <v:textbox>
                  <w:txbxContent>
                    <w:p w14:paraId="58D6A84F" w14:textId="77777777" w:rsidR="003E0F2A" w:rsidRDefault="003D084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Order drink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B1F5D0" wp14:editId="3B3038C1">
                <wp:simplePos x="0" y="0"/>
                <wp:positionH relativeFrom="column">
                  <wp:posOffset>2918463</wp:posOffset>
                </wp:positionH>
                <wp:positionV relativeFrom="paragraph">
                  <wp:posOffset>4484363</wp:posOffset>
                </wp:positionV>
                <wp:extent cx="2750816" cy="506733"/>
                <wp:effectExtent l="19050" t="19050" r="11434" b="26667"/>
                <wp:wrapNone/>
                <wp:docPr id="9" name="Arrow: B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2750816" cy="506733"/>
                        </a:xfrm>
                        <a:custGeom>
                          <a:avLst>
                            <a:gd name="f13" fmla="val 3922"/>
                            <a:gd name="f14" fmla="val 25000"/>
                            <a:gd name="f15" fmla="val 25000"/>
                            <a:gd name="f16" fmla="val 31985"/>
                          </a:avLst>
                          <a:gdLst>
                            <a:gd name="f4" fmla="val 10800000"/>
                            <a:gd name="f5" fmla="val 5400000"/>
                            <a:gd name="f6" fmla="val 16200000"/>
                            <a:gd name="f7" fmla="val 180"/>
                            <a:gd name="f8" fmla="val w"/>
                            <a:gd name="f9" fmla="val h"/>
                            <a:gd name="f10" fmla="val ss"/>
                            <a:gd name="f11" fmla="val 0"/>
                            <a:gd name="f12" fmla="+- 0 0 5400000"/>
                            <a:gd name="f13" fmla="val 3922"/>
                            <a:gd name="f14" fmla="val 25000"/>
                            <a:gd name="f15" fmla="val 25000"/>
                            <a:gd name="f16" fmla="val 31985"/>
                            <a:gd name="f17" fmla="+- 0 0 -360"/>
                            <a:gd name="f18" fmla="+- 0 0 -180"/>
                            <a:gd name="f19" fmla="+- 0 0 -90"/>
                            <a:gd name="f20" fmla="abs f8"/>
                            <a:gd name="f21" fmla="abs f9"/>
                            <a:gd name="f22" fmla="abs f10"/>
                            <a:gd name="f23" fmla="val f11"/>
                            <a:gd name="f24" fmla="val f14"/>
                            <a:gd name="f25" fmla="val f13"/>
                            <a:gd name="f26" fmla="val f15"/>
                            <a:gd name="f27" fmla="val f16"/>
                            <a:gd name="f28" fmla="*/ f17 f4 1"/>
                            <a:gd name="f29" fmla="*/ f18 f4 1"/>
                            <a:gd name="f30" fmla="*/ f19 f4 1"/>
                            <a:gd name="f31" fmla="?: f20 f8 1"/>
                            <a:gd name="f32" fmla="?: f21 f9 1"/>
                            <a:gd name="f33" fmla="?: f22 f10 1"/>
                            <a:gd name="f34" fmla="*/ f28 1 f7"/>
                            <a:gd name="f35" fmla="*/ f29 1 f7"/>
                            <a:gd name="f36" fmla="*/ f30 1 f7"/>
                            <a:gd name="f37" fmla="*/ f31 1 21600"/>
                            <a:gd name="f38" fmla="*/ f32 1 21600"/>
                            <a:gd name="f39" fmla="*/ 21600 f31 1"/>
                            <a:gd name="f40" fmla="*/ 21600 f32 1"/>
                            <a:gd name="f41" fmla="+- f34 0 f5"/>
                            <a:gd name="f42" fmla="+- f35 0 f5"/>
                            <a:gd name="f43" fmla="+- f36 0 f5"/>
                            <a:gd name="f44" fmla="min f38 f37"/>
                            <a:gd name="f45" fmla="*/ f39 1 f33"/>
                            <a:gd name="f46" fmla="*/ f40 1 f33"/>
                            <a:gd name="f47" fmla="val f45"/>
                            <a:gd name="f48" fmla="val f46"/>
                            <a:gd name="f49" fmla="*/ f23 f44 1"/>
                            <a:gd name="f50" fmla="+- f48 0 f23"/>
                            <a:gd name="f51" fmla="+- f47 0 f23"/>
                            <a:gd name="f52" fmla="*/ f47 f44 1"/>
                            <a:gd name="f53" fmla="*/ f48 f44 1"/>
                            <a:gd name="f54" fmla="min f51 f50"/>
                            <a:gd name="f55" fmla="*/ f54 f25 1"/>
                            <a:gd name="f56" fmla="*/ f54 f24 1"/>
                            <a:gd name="f57" fmla="*/ f54 f26 1"/>
                            <a:gd name="f58" fmla="*/ f54 f27 1"/>
                            <a:gd name="f59" fmla="*/ f55 1 100000"/>
                            <a:gd name="f60" fmla="*/ f56 1 100000"/>
                            <a:gd name="f61" fmla="*/ f57 1 100000"/>
                            <a:gd name="f62" fmla="*/ f58 1 100000"/>
                            <a:gd name="f63" fmla="*/ f59 1 2"/>
                            <a:gd name="f64" fmla="+- f47 0 f61"/>
                            <a:gd name="f65" fmla="+- f62 0 f59"/>
                            <a:gd name="f66" fmla="*/ f62 f44 1"/>
                            <a:gd name="f67" fmla="*/ f60 f44 1"/>
                            <a:gd name="f68" fmla="*/ f59 f44 1"/>
                            <a:gd name="f69" fmla="+- f60 0 f63"/>
                            <a:gd name="f70" fmla="max f65 0"/>
                            <a:gd name="f71" fmla="*/ f64 f44 1"/>
                            <a:gd name="f72" fmla="*/ f63 f44 1"/>
                            <a:gd name="f73" fmla="+- f59 f70 0"/>
                            <a:gd name="f74" fmla="+- f69 f59 0"/>
                            <a:gd name="f75" fmla="+- f69 f62 0"/>
                            <a:gd name="f76" fmla="*/ f69 f44 1"/>
                            <a:gd name="f77" fmla="*/ f70 f44 1"/>
                            <a:gd name="f78" fmla="+- f74 f69 0"/>
                            <a:gd name="f79" fmla="*/ f75 f44 1"/>
                            <a:gd name="f80" fmla="*/ f74 f44 1"/>
                            <a:gd name="f81" fmla="*/ f73 f44 1"/>
                            <a:gd name="f82" fmla="*/ f78 f4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1">
                              <a:pos x="f71" y="f49"/>
                            </a:cxn>
                            <a:cxn ang="f42">
                              <a:pos x="f71" y="f82"/>
                            </a:cxn>
                            <a:cxn ang="f42">
                              <a:pos x="f72" y="f53"/>
                            </a:cxn>
                            <a:cxn ang="f43">
                              <a:pos x="f52" y="f67"/>
                            </a:cxn>
                          </a:cxnLst>
                          <a:rect l="f49" t="f49" r="f52" b="f53"/>
                          <a:pathLst>
                            <a:path>
                              <a:moveTo>
                                <a:pt x="f49" y="f53"/>
                              </a:moveTo>
                              <a:lnTo>
                                <a:pt x="f49" y="f79"/>
                              </a:lnTo>
                              <a:arcTo wR="f66" hR="f66" stAng="f4" swAng="f5"/>
                              <a:lnTo>
                                <a:pt x="f71" y="f76"/>
                              </a:lnTo>
                              <a:lnTo>
                                <a:pt x="f71" y="f49"/>
                              </a:lnTo>
                              <a:lnTo>
                                <a:pt x="f52" y="f67"/>
                              </a:lnTo>
                              <a:lnTo>
                                <a:pt x="f71" y="f82"/>
                              </a:lnTo>
                              <a:lnTo>
                                <a:pt x="f71" y="f80"/>
                              </a:lnTo>
                              <a:lnTo>
                                <a:pt x="f81" y="f80"/>
                              </a:lnTo>
                              <a:arcTo wR="f77" hR="f77" stAng="f6" swAng="f12"/>
                              <a:lnTo>
                                <a:pt x="f68" y="f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DF74227" id="Arrow: Bent 26" o:spid="_x0000_s1026" style="position:absolute;margin-left:229.8pt;margin-top:353.1pt;width:216.6pt;height:39.9pt;rotation:11796470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50816,506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" path="m,506733l,278825wa,116746,324158,440904,,278825,162079,116746l2624133,116746,2624133,r126683,126683l2624133,253366r,-116746l162079,136620at19875,136620,304283,421028,162079,136620,19875,278824l19874,506733,,506733xe" fillcolor="#4472c4" strokecolor="#2f528f" strokeweight=".35281mm">
                <v:stroke joinstyle="miter"/>
                <v:path arrowok="t" o:connecttype="custom" o:connectlocs="1375408,0;2750816,253367;1375408,506733;0,253367;2624133,0;2624133,253366;9937,506733;2750816,126683" o:connectangles="270,0,90,180,270,90,90,0" textboxrect="0,0,2750816,506733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FE1842" wp14:editId="05F57525">
                <wp:simplePos x="0" y="0"/>
                <wp:positionH relativeFrom="column">
                  <wp:posOffset>2872743</wp:posOffset>
                </wp:positionH>
                <wp:positionV relativeFrom="paragraph">
                  <wp:posOffset>2964173</wp:posOffset>
                </wp:positionV>
                <wp:extent cx="2750816" cy="506733"/>
                <wp:effectExtent l="19050" t="19050" r="11434" b="26667"/>
                <wp:wrapNone/>
                <wp:docPr id="10" name="Arrow: B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2750816" cy="506733"/>
                        </a:xfrm>
                        <a:custGeom>
                          <a:avLst>
                            <a:gd name="f13" fmla="val 3922"/>
                            <a:gd name="f14" fmla="val 25000"/>
                            <a:gd name="f15" fmla="val 25000"/>
                            <a:gd name="f16" fmla="val 31985"/>
                          </a:avLst>
                          <a:gdLst>
                            <a:gd name="f4" fmla="val 10800000"/>
                            <a:gd name="f5" fmla="val 5400000"/>
                            <a:gd name="f6" fmla="val 16200000"/>
                            <a:gd name="f7" fmla="val 180"/>
                            <a:gd name="f8" fmla="val w"/>
                            <a:gd name="f9" fmla="val h"/>
                            <a:gd name="f10" fmla="val ss"/>
                            <a:gd name="f11" fmla="val 0"/>
                            <a:gd name="f12" fmla="+- 0 0 5400000"/>
                            <a:gd name="f13" fmla="val 3922"/>
                            <a:gd name="f14" fmla="val 25000"/>
                            <a:gd name="f15" fmla="val 25000"/>
                            <a:gd name="f16" fmla="val 31985"/>
                            <a:gd name="f17" fmla="+- 0 0 -360"/>
                            <a:gd name="f18" fmla="+- 0 0 -180"/>
                            <a:gd name="f19" fmla="+- 0 0 -90"/>
                            <a:gd name="f20" fmla="abs f8"/>
                            <a:gd name="f21" fmla="abs f9"/>
                            <a:gd name="f22" fmla="abs f10"/>
                            <a:gd name="f23" fmla="val f11"/>
                            <a:gd name="f24" fmla="val f14"/>
                            <a:gd name="f25" fmla="val f13"/>
                            <a:gd name="f26" fmla="val f15"/>
                            <a:gd name="f27" fmla="val f16"/>
                            <a:gd name="f28" fmla="*/ f17 f4 1"/>
                            <a:gd name="f29" fmla="*/ f18 f4 1"/>
                            <a:gd name="f30" fmla="*/ f19 f4 1"/>
                            <a:gd name="f31" fmla="?: f20 f8 1"/>
                            <a:gd name="f32" fmla="?: f21 f9 1"/>
                            <a:gd name="f33" fmla="?: f22 f10 1"/>
                            <a:gd name="f34" fmla="*/ f28 1 f7"/>
                            <a:gd name="f35" fmla="*/ f29 1 f7"/>
                            <a:gd name="f36" fmla="*/ f30 1 f7"/>
                            <a:gd name="f37" fmla="*/ f31 1 21600"/>
                            <a:gd name="f38" fmla="*/ f32 1 21600"/>
                            <a:gd name="f39" fmla="*/ 21600 f31 1"/>
                            <a:gd name="f40" fmla="*/ 21600 f32 1"/>
                            <a:gd name="f41" fmla="+- f34 0 f5"/>
                            <a:gd name="f42" fmla="+- f35 0 f5"/>
                            <a:gd name="f43" fmla="+- f36 0 f5"/>
                            <a:gd name="f44" fmla="min f38 f37"/>
                            <a:gd name="f45" fmla="*/ f39 1 f33"/>
                            <a:gd name="f46" fmla="*/ f40 1 f33"/>
                            <a:gd name="f47" fmla="val f45"/>
                            <a:gd name="f48" fmla="val f46"/>
                            <a:gd name="f49" fmla="*/ f23 f44 1"/>
                            <a:gd name="f50" fmla="+- f48 0 f23"/>
                            <a:gd name="f51" fmla="+- f47 0 f23"/>
                            <a:gd name="f52" fmla="*/ f47 f44 1"/>
                            <a:gd name="f53" fmla="*/ f48 f44 1"/>
                            <a:gd name="f54" fmla="min f51 f50"/>
                            <a:gd name="f55" fmla="*/ f54 f25 1"/>
                            <a:gd name="f56" fmla="*/ f54 f24 1"/>
                            <a:gd name="f57" fmla="*/ f54 f26 1"/>
                            <a:gd name="f58" fmla="*/ f54 f27 1"/>
                            <a:gd name="f59" fmla="*/ f55 1 100000"/>
                            <a:gd name="f60" fmla="*/ f56 1 100000"/>
                            <a:gd name="f61" fmla="*/ f57 1 100000"/>
                            <a:gd name="f62" fmla="*/ f58 1 100000"/>
                            <a:gd name="f63" fmla="*/ f59 1 2"/>
                            <a:gd name="f64" fmla="+- f47 0 f61"/>
                            <a:gd name="f65" fmla="+- f62 0 f59"/>
                            <a:gd name="f66" fmla="*/ f62 f44 1"/>
                            <a:gd name="f67" fmla="*/ f60 f44 1"/>
                            <a:gd name="f68" fmla="*/ f59 f44 1"/>
                            <a:gd name="f69" fmla="+- f60 0 f63"/>
                            <a:gd name="f70" fmla="max f65 0"/>
                            <a:gd name="f71" fmla="*/ f64 f44 1"/>
                            <a:gd name="f72" fmla="*/ f63 f44 1"/>
                            <a:gd name="f73" fmla="+- f59 f70 0"/>
                            <a:gd name="f74" fmla="+- f69 f59 0"/>
                            <a:gd name="f75" fmla="+- f69 f62 0"/>
                            <a:gd name="f76" fmla="*/ f69 f44 1"/>
                            <a:gd name="f77" fmla="*/ f70 f44 1"/>
                            <a:gd name="f78" fmla="+- f74 f69 0"/>
                            <a:gd name="f79" fmla="*/ f75 f44 1"/>
                            <a:gd name="f80" fmla="*/ f74 f44 1"/>
                            <a:gd name="f81" fmla="*/ f73 f44 1"/>
                            <a:gd name="f82" fmla="*/ f78 f4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1">
                              <a:pos x="f71" y="f49"/>
                            </a:cxn>
                            <a:cxn ang="f42">
                              <a:pos x="f71" y="f82"/>
                            </a:cxn>
                            <a:cxn ang="f42">
                              <a:pos x="f72" y="f53"/>
                            </a:cxn>
                            <a:cxn ang="f43">
                              <a:pos x="f52" y="f67"/>
                            </a:cxn>
                          </a:cxnLst>
                          <a:rect l="f49" t="f49" r="f52" b="f53"/>
                          <a:pathLst>
                            <a:path>
                              <a:moveTo>
                                <a:pt x="f49" y="f53"/>
                              </a:moveTo>
                              <a:lnTo>
                                <a:pt x="f49" y="f79"/>
                              </a:lnTo>
                              <a:arcTo wR="f66" hR="f66" stAng="f4" swAng="f5"/>
                              <a:lnTo>
                                <a:pt x="f71" y="f76"/>
                              </a:lnTo>
                              <a:lnTo>
                                <a:pt x="f71" y="f49"/>
                              </a:lnTo>
                              <a:lnTo>
                                <a:pt x="f52" y="f67"/>
                              </a:lnTo>
                              <a:lnTo>
                                <a:pt x="f71" y="f82"/>
                              </a:lnTo>
                              <a:lnTo>
                                <a:pt x="f71" y="f80"/>
                              </a:lnTo>
                              <a:lnTo>
                                <a:pt x="f81" y="f80"/>
                              </a:lnTo>
                              <a:arcTo wR="f77" hR="f77" stAng="f6" swAng="f12"/>
                              <a:lnTo>
                                <a:pt x="f68" y="f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57703FF" id="Arrow: Bent 25" o:spid="_x0000_s1026" style="position:absolute;margin-left:226.2pt;margin-top:233.4pt;width:216.6pt;height:39.9pt;rotation:11796470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50816,506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" path="m,506733l,278825wa,116746,324158,440904,,278825,162079,116746l2624133,116746,2624133,r126683,126683l2624133,253366r,-116746l162079,136620at19875,136620,304283,421028,162079,136620,19875,278824l19874,506733,,506733xe" fillcolor="#4472c4" strokecolor="#2f528f" strokeweight=".35281mm">
                <v:stroke joinstyle="miter"/>
                <v:path arrowok="t" o:connecttype="custom" o:connectlocs="1375408,0;2750816,253367;1375408,506733;0,253367;2624133,0;2624133,253366;9937,506733;2750816,126683" o:connectangles="270,0,90,180,270,90,90,0" textboxrect="0,0,2750816,506733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9BC5C3" wp14:editId="56FEA1F4">
                <wp:simplePos x="0" y="0"/>
                <wp:positionH relativeFrom="column">
                  <wp:posOffset>2819396</wp:posOffset>
                </wp:positionH>
                <wp:positionV relativeFrom="paragraph">
                  <wp:posOffset>5753103</wp:posOffset>
                </wp:positionV>
                <wp:extent cx="99056" cy="182880"/>
                <wp:effectExtent l="19050" t="0" r="34294" b="45720"/>
                <wp:wrapNone/>
                <wp:docPr id="11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56" cy="182880"/>
                        </a:xfrm>
                        <a:custGeom>
                          <a:avLst>
                            <a:gd name="f0" fmla="val 15750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pin 0 f1 10800"/>
                            <a:gd name="f15" fmla="pin 0 f0 21600"/>
                            <a:gd name="f16" fmla="*/ f10 f2 1"/>
                            <a:gd name="f17" fmla="*/ f11 f2 1"/>
                            <a:gd name="f18" fmla="val f14"/>
                            <a:gd name="f19" fmla="val f15"/>
                            <a:gd name="f20" fmla="+- 21600 0 f14"/>
                            <a:gd name="f21" fmla="*/ f14 f12 1"/>
                            <a:gd name="f22" fmla="*/ f15 f13 1"/>
                            <a:gd name="f23" fmla="*/ 0 f13 1"/>
                            <a:gd name="f24" fmla="*/ 0 f12 1"/>
                            <a:gd name="f25" fmla="*/ f16 1 f4"/>
                            <a:gd name="f26" fmla="*/ 21600 f12 1"/>
                            <a:gd name="f27" fmla="*/ f17 1 f4"/>
                            <a:gd name="f28" fmla="+- 21600 0 f19"/>
                            <a:gd name="f29" fmla="*/ f18 f12 1"/>
                            <a:gd name="f30" fmla="*/ f20 f12 1"/>
                            <a:gd name="f31" fmla="*/ f19 f13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3 1"/>
                          </a:gdLst>
                          <a:ahLst>
                            <a:ahXY gdRefX="f1" minX="f7" maxX="f9" gdRefY="f0" minY="f7" maxY="f8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24" y="f31"/>
                            </a:cxn>
                            <a:cxn ang="f33">
                              <a:pos x="f26" y="f31"/>
                            </a:cxn>
                          </a:cxnLst>
                          <a:rect l="f29" t="f23" r="f30" b="f37"/>
                          <a:pathLst>
                            <a:path w="21600" h="21600">
                              <a:moveTo>
                                <a:pt x="f18" y="f7"/>
                              </a:moveTo>
                              <a:lnTo>
                                <a:pt x="f18" y="f19"/>
                              </a:lnTo>
                              <a:lnTo>
                                <a:pt x="f7" y="f19"/>
                              </a:lnTo>
                              <a:lnTo>
                                <a:pt x="f9" y="f8"/>
                              </a:lnTo>
                              <a:lnTo>
                                <a:pt x="f8" y="f19"/>
                              </a:lnTo>
                              <a:lnTo>
                                <a:pt x="f20" y="f19"/>
                              </a:lnTo>
                              <a:lnTo>
                                <a:pt x="f20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F8D0D6E" id="Arrow: Down 24" o:spid="_x0000_s1026" style="position:absolute;margin-left:222pt;margin-top:453pt;width:7.8pt;height:14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" path="m5400,r,15750l,15750r10800,5850l21600,15750r-5400,l16200,,5400,xe" fillcolor="#4472c4" strokecolor="#2f528f" strokeweight=".35281mm">
                <v:stroke joinstyle="miter"/>
                <v:path arrowok="t" o:connecttype="custom" o:connectlocs="49528,0;99056,91440;49528,182880;0,91440;0,133350;99056,133350" o:connectangles="270,0,90,180,180,0" textboxrect="5400,0,16200,1867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97FEDD" wp14:editId="3F190302">
                <wp:simplePos x="0" y="0"/>
                <wp:positionH relativeFrom="column">
                  <wp:posOffset>2750816</wp:posOffset>
                </wp:positionH>
                <wp:positionV relativeFrom="paragraph">
                  <wp:posOffset>1657350</wp:posOffset>
                </wp:positionV>
                <wp:extent cx="99056" cy="182880"/>
                <wp:effectExtent l="19050" t="0" r="34294" b="45720"/>
                <wp:wrapNone/>
                <wp:docPr id="12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56" cy="182880"/>
                        </a:xfrm>
                        <a:custGeom>
                          <a:avLst>
                            <a:gd name="f0" fmla="val 15750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pin 0 f1 10800"/>
                            <a:gd name="f15" fmla="pin 0 f0 21600"/>
                            <a:gd name="f16" fmla="*/ f10 f2 1"/>
                            <a:gd name="f17" fmla="*/ f11 f2 1"/>
                            <a:gd name="f18" fmla="val f14"/>
                            <a:gd name="f19" fmla="val f15"/>
                            <a:gd name="f20" fmla="+- 21600 0 f14"/>
                            <a:gd name="f21" fmla="*/ f14 f12 1"/>
                            <a:gd name="f22" fmla="*/ f15 f13 1"/>
                            <a:gd name="f23" fmla="*/ 0 f13 1"/>
                            <a:gd name="f24" fmla="*/ 0 f12 1"/>
                            <a:gd name="f25" fmla="*/ f16 1 f4"/>
                            <a:gd name="f26" fmla="*/ 21600 f12 1"/>
                            <a:gd name="f27" fmla="*/ f17 1 f4"/>
                            <a:gd name="f28" fmla="+- 21600 0 f19"/>
                            <a:gd name="f29" fmla="*/ f18 f12 1"/>
                            <a:gd name="f30" fmla="*/ f20 f12 1"/>
                            <a:gd name="f31" fmla="*/ f19 f13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3 1"/>
                          </a:gdLst>
                          <a:ahLst>
                            <a:ahXY gdRefX="f1" minX="f7" maxX="f9" gdRefY="f0" minY="f7" maxY="f8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24" y="f31"/>
                            </a:cxn>
                            <a:cxn ang="f33">
                              <a:pos x="f26" y="f31"/>
                            </a:cxn>
                          </a:cxnLst>
                          <a:rect l="f29" t="f23" r="f30" b="f37"/>
                          <a:pathLst>
                            <a:path w="21600" h="21600">
                              <a:moveTo>
                                <a:pt x="f18" y="f7"/>
                              </a:moveTo>
                              <a:lnTo>
                                <a:pt x="f18" y="f19"/>
                              </a:lnTo>
                              <a:lnTo>
                                <a:pt x="f7" y="f19"/>
                              </a:lnTo>
                              <a:lnTo>
                                <a:pt x="f9" y="f8"/>
                              </a:lnTo>
                              <a:lnTo>
                                <a:pt x="f8" y="f19"/>
                              </a:lnTo>
                              <a:lnTo>
                                <a:pt x="f20" y="f19"/>
                              </a:lnTo>
                              <a:lnTo>
                                <a:pt x="f20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2925467" id="Arrow: Down 21" o:spid="_x0000_s1026" style="position:absolute;margin-left:216.6pt;margin-top:130.5pt;width:7.8pt;height:1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" path="m5400,r,15750l,15750r10800,5850l21600,15750r-5400,l16200,,5400,xe" fillcolor="#4472c4" strokecolor="#2f528f" strokeweight=".35281mm">
                <v:stroke joinstyle="miter"/>
                <v:path arrowok="t" o:connecttype="custom" o:connectlocs="49528,0;99056,91440;49528,182880;0,91440;0,133350;99056,133350" o:connectangles="270,0,90,180,180,0" textboxrect="5400,0,16200,1867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52956" wp14:editId="1E5FA3BB">
                <wp:simplePos x="0" y="0"/>
                <wp:positionH relativeFrom="column">
                  <wp:posOffset>2796536</wp:posOffset>
                </wp:positionH>
                <wp:positionV relativeFrom="paragraph">
                  <wp:posOffset>937259</wp:posOffset>
                </wp:positionV>
                <wp:extent cx="99056" cy="182880"/>
                <wp:effectExtent l="19050" t="0" r="34294" b="45720"/>
                <wp:wrapNone/>
                <wp:docPr id="13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56" cy="182880"/>
                        </a:xfrm>
                        <a:custGeom>
                          <a:avLst>
                            <a:gd name="f0" fmla="val 15750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-270"/>
                            <a:gd name="f11" fmla="+- 0 0 -90"/>
                            <a:gd name="f12" fmla="*/ f5 1 21600"/>
                            <a:gd name="f13" fmla="*/ f6 1 21600"/>
                            <a:gd name="f14" fmla="pin 0 f1 10800"/>
                            <a:gd name="f15" fmla="pin 0 f0 21600"/>
                            <a:gd name="f16" fmla="*/ f10 f2 1"/>
                            <a:gd name="f17" fmla="*/ f11 f2 1"/>
                            <a:gd name="f18" fmla="val f14"/>
                            <a:gd name="f19" fmla="val f15"/>
                            <a:gd name="f20" fmla="+- 21600 0 f14"/>
                            <a:gd name="f21" fmla="*/ f14 f12 1"/>
                            <a:gd name="f22" fmla="*/ f15 f13 1"/>
                            <a:gd name="f23" fmla="*/ 0 f13 1"/>
                            <a:gd name="f24" fmla="*/ 0 f12 1"/>
                            <a:gd name="f25" fmla="*/ f16 1 f4"/>
                            <a:gd name="f26" fmla="*/ 21600 f12 1"/>
                            <a:gd name="f27" fmla="*/ f17 1 f4"/>
                            <a:gd name="f28" fmla="+- 21600 0 f19"/>
                            <a:gd name="f29" fmla="*/ f18 f12 1"/>
                            <a:gd name="f30" fmla="*/ f20 f12 1"/>
                            <a:gd name="f31" fmla="*/ f19 f13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3 1"/>
                          </a:gdLst>
                          <a:ahLst>
                            <a:ahXY gdRefX="f1" minX="f7" maxX="f9" gdRefY="f0" minY="f7" maxY="f8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24" y="f31"/>
                            </a:cxn>
                            <a:cxn ang="f33">
                              <a:pos x="f26" y="f31"/>
                            </a:cxn>
                          </a:cxnLst>
                          <a:rect l="f29" t="f23" r="f30" b="f37"/>
                          <a:pathLst>
                            <a:path w="21600" h="21600">
                              <a:moveTo>
                                <a:pt x="f18" y="f7"/>
                              </a:moveTo>
                              <a:lnTo>
                                <a:pt x="f18" y="f19"/>
                              </a:lnTo>
                              <a:lnTo>
                                <a:pt x="f7" y="f19"/>
                              </a:lnTo>
                              <a:lnTo>
                                <a:pt x="f9" y="f8"/>
                              </a:lnTo>
                              <a:lnTo>
                                <a:pt x="f8" y="f19"/>
                              </a:lnTo>
                              <a:lnTo>
                                <a:pt x="f20" y="f19"/>
                              </a:lnTo>
                              <a:lnTo>
                                <a:pt x="f20" y="f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61E0F40" id="Arrow: Down 20" o:spid="_x0000_s1026" style="position:absolute;margin-left:220.2pt;margin-top:73.8pt;width:7.8pt;height:1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" path="m5400,r,15750l,15750r10800,5850l21600,15750r-5400,l16200,,5400,xe" fillcolor="#4472c4" strokecolor="#2f528f" strokeweight=".35281mm">
                <v:stroke joinstyle="miter"/>
                <v:path arrowok="t" o:connecttype="custom" o:connectlocs="49528,0;99056,91440;49528,182880;0,91440;0,133350;99056,133350" o:connectangles="270,0,90,180,180,0" textboxrect="5400,0,16200,1867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190E74" wp14:editId="1A4C69F6">
                <wp:simplePos x="0" y="0"/>
                <wp:positionH relativeFrom="column">
                  <wp:posOffset>4857749</wp:posOffset>
                </wp:positionH>
                <wp:positionV relativeFrom="paragraph">
                  <wp:posOffset>2324103</wp:posOffset>
                </wp:positionV>
                <wp:extent cx="1283973" cy="640080"/>
                <wp:effectExtent l="0" t="0" r="11427" b="26670"/>
                <wp:wrapNone/>
                <wp:docPr id="1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3" cy="640080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DC6B85" w14:textId="77777777" w:rsidR="003E0F2A" w:rsidRDefault="003D084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Order extra toppings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90E74" id="Text Box 18" o:spid="_x0000_s1032" type="#_x0000_t202" style="position:absolute;margin-left:382.5pt;margin-top:183pt;width:101.1pt;height:5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" fillcolor="#b4c7e7" strokeweight=".17625mm">
                <v:textbox>
                  <w:txbxContent>
                    <w:p w14:paraId="30DC6B85" w14:textId="77777777" w:rsidR="003E0F2A" w:rsidRDefault="003D084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Order extra toppings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9B27A" wp14:editId="3D9096F6">
                <wp:simplePos x="0" y="0"/>
                <wp:positionH relativeFrom="column">
                  <wp:posOffset>4091940</wp:posOffset>
                </wp:positionH>
                <wp:positionV relativeFrom="paragraph">
                  <wp:posOffset>4068449</wp:posOffset>
                </wp:positionV>
                <wp:extent cx="765810" cy="86996"/>
                <wp:effectExtent l="0" t="19050" r="34290" b="46354"/>
                <wp:wrapNone/>
                <wp:docPr id="15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86996"/>
                        </a:xfrm>
                        <a:custGeom>
                          <a:avLst>
                            <a:gd name="f0" fmla="val 20373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0"/>
                            <a:gd name="f11" fmla="+- 0 0 180"/>
                            <a:gd name="f12" fmla="*/ f5 1 21600"/>
                            <a:gd name="f13" fmla="*/ f6 1 21600"/>
                            <a:gd name="f14" fmla="pin 0 f0 21600"/>
                            <a:gd name="f15" fmla="pin 0 f1 10800"/>
                            <a:gd name="f16" fmla="*/ f10 f2 1"/>
                            <a:gd name="f17" fmla="*/ f11 f2 1"/>
                            <a:gd name="f18" fmla="val f15"/>
                            <a:gd name="f19" fmla="val f14"/>
                            <a:gd name="f20" fmla="+- 21600 0 f15"/>
                            <a:gd name="f21" fmla="*/ f14 f12 1"/>
                            <a:gd name="f22" fmla="*/ f15 f13 1"/>
                            <a:gd name="f23" fmla="*/ 0 f12 1"/>
                            <a:gd name="f24" fmla="*/ 0 f13 1"/>
                            <a:gd name="f25" fmla="*/ f16 1 f4"/>
                            <a:gd name="f26" fmla="*/ 21600 f13 1"/>
                            <a:gd name="f27" fmla="*/ f17 1 f4"/>
                            <a:gd name="f28" fmla="+- 21600 0 f19"/>
                            <a:gd name="f29" fmla="*/ f20 f13 1"/>
                            <a:gd name="f30" fmla="*/ f18 f13 1"/>
                            <a:gd name="f31" fmla="*/ f19 f12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2 1"/>
                          </a:gdLst>
                          <a:ahLst>
                            <a:ahXY gdRefX="f0" minX="f7" maxX="f8" gdRefY="f1" minY="f7" maxY="f9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31" y="f24"/>
                            </a:cxn>
                            <a:cxn ang="f33">
                              <a:pos x="f31" y="f26"/>
                            </a:cxn>
                          </a:cxnLst>
                          <a:rect l="f23" t="f30" r="f37" b="f29"/>
                          <a:pathLst>
                            <a:path w="21600" h="21600">
                              <a:moveTo>
                                <a:pt x="f7" y="f18"/>
                              </a:moveTo>
                              <a:lnTo>
                                <a:pt x="f19" y="f18"/>
                              </a:lnTo>
                              <a:lnTo>
                                <a:pt x="f19" y="f7"/>
                              </a:lnTo>
                              <a:lnTo>
                                <a:pt x="f8" y="f9"/>
                              </a:lnTo>
                              <a:lnTo>
                                <a:pt x="f19" y="f8"/>
                              </a:ln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5C551F4" id="Arrow: Right 17" o:spid="_x0000_s1026" style="position:absolute;margin-left:322.2pt;margin-top:320.35pt;width:60.3pt;height: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" path="m,5400r20373,l20373,r1227,10800l20373,21600r,-5400l,16200,,5400xe" fillcolor="#4472c4" strokecolor="#2f528f" strokeweight=".35281mm">
                <v:stroke joinstyle="miter"/>
                <v:path arrowok="t" o:connecttype="custom" o:connectlocs="382905,0;765810,43498;382905,86996;0,43498;722308,0;722308,86996" o:connectangles="270,0,90,180,270,90" textboxrect="0,5400,20987,162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C2E63" wp14:editId="5B8C7B28">
                <wp:simplePos x="0" y="0"/>
                <wp:positionH relativeFrom="column">
                  <wp:posOffset>1558293</wp:posOffset>
                </wp:positionH>
                <wp:positionV relativeFrom="paragraph">
                  <wp:posOffset>3470906</wp:posOffset>
                </wp:positionV>
                <wp:extent cx="2533646" cy="1291589"/>
                <wp:effectExtent l="19050" t="19050" r="19054" b="41911"/>
                <wp:wrapNone/>
                <wp:docPr id="1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46" cy="1291589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abs f0"/>
                            <a:gd name="f5" fmla="abs f1"/>
                            <a:gd name="f6" fmla="abs f2"/>
                            <a:gd name="f7" fmla="val f3"/>
                            <a:gd name="f8" fmla="?: f4 f0 1"/>
                            <a:gd name="f9" fmla="?: f5 f1 1"/>
                            <a:gd name="f10" fmla="?: f6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7 f15 1"/>
                            <a:gd name="f21" fmla="+- f19 0 f7"/>
                            <a:gd name="f22" fmla="+- f18 0 f7"/>
                            <a:gd name="f23" fmla="*/ f18 f15 1"/>
                            <a:gd name="f24" fmla="*/ f19 f15 1"/>
                            <a:gd name="f25" fmla="*/ f21 1 2"/>
                            <a:gd name="f26" fmla="*/ f21 1 4"/>
                            <a:gd name="f27" fmla="*/ f22 1 2"/>
                            <a:gd name="f28" fmla="*/ f22 1 4"/>
                            <a:gd name="f29" fmla="*/ f22 3 1"/>
                            <a:gd name="f30" fmla="*/ f21 3 1"/>
                            <a:gd name="f31" fmla="+- f7 f25 0"/>
                            <a:gd name="f32" fmla="+- f7 f27 0"/>
                            <a:gd name="f33" fmla="*/ f29 1 4"/>
                            <a:gd name="f34" fmla="*/ f30 1 4"/>
                            <a:gd name="f35" fmla="*/ f28 f15 1"/>
                            <a:gd name="f36" fmla="*/ f26 f15 1"/>
                            <a:gd name="f37" fmla="*/ f33 f15 1"/>
                            <a:gd name="f38" fmla="*/ f34 f15 1"/>
                            <a:gd name="f39" fmla="*/ f31 f15 1"/>
                            <a:gd name="f40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5" t="f36" r="f37" b="f38"/>
                          <a:pathLst>
                            <a:path>
                              <a:moveTo>
                                <a:pt x="f20" y="f39"/>
                              </a:moveTo>
                              <a:lnTo>
                                <a:pt x="f40" y="f20"/>
                              </a:lnTo>
                              <a:lnTo>
                                <a:pt x="f23" y="f39"/>
                              </a:lnTo>
                              <a:lnTo>
                                <a:pt x="f40" y="f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C3E6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F7B698F" w14:textId="77777777" w:rsidR="003E0F2A" w:rsidRDefault="003D084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Want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to  add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Drink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C2E63" id="Diamond 6" o:spid="_x0000_s1033" style="position:absolute;margin-left:122.7pt;margin-top:273.3pt;width:199.5pt;height:10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646,12915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" adj="-11796480,,5400" path="m,645795l1266823,,2533646,645795,1266823,1291589,,645795xe" fillcolor="#9dc3e6" strokecolor="#2f528f" strokeweight=".35281mm">
                <v:stroke joinstyle="miter"/>
                <v:formulas/>
                <v:path arrowok="t" o:connecttype="custom" o:connectlocs="1266823,0;2533646,645795;1266823,1291589;0,645795" o:connectangles="270,0,90,180" textboxrect="633412,322897,1900234,968692"/>
                <v:textbox>
                  <w:txbxContent>
                    <w:p w14:paraId="3F7B698F" w14:textId="77777777" w:rsidR="003E0F2A" w:rsidRDefault="003D084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Want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to  add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Drink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5D9CA7" wp14:editId="1D4F7475">
                <wp:simplePos x="0" y="0"/>
                <wp:positionH relativeFrom="column">
                  <wp:posOffset>4030976</wp:posOffset>
                </wp:positionH>
                <wp:positionV relativeFrom="paragraph">
                  <wp:posOffset>2476496</wp:posOffset>
                </wp:positionV>
                <wp:extent cx="826773" cy="109856"/>
                <wp:effectExtent l="0" t="19050" r="30477" b="42544"/>
                <wp:wrapNone/>
                <wp:docPr id="17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3" cy="109856"/>
                        </a:xfrm>
                        <a:custGeom>
                          <a:avLst>
                            <a:gd name="f0" fmla="val 20165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0"/>
                            <a:gd name="f11" fmla="+- 0 0 180"/>
                            <a:gd name="f12" fmla="*/ f5 1 21600"/>
                            <a:gd name="f13" fmla="*/ f6 1 21600"/>
                            <a:gd name="f14" fmla="pin 0 f0 21600"/>
                            <a:gd name="f15" fmla="pin 0 f1 10800"/>
                            <a:gd name="f16" fmla="*/ f10 f2 1"/>
                            <a:gd name="f17" fmla="*/ f11 f2 1"/>
                            <a:gd name="f18" fmla="val f15"/>
                            <a:gd name="f19" fmla="val f14"/>
                            <a:gd name="f20" fmla="+- 21600 0 f15"/>
                            <a:gd name="f21" fmla="*/ f14 f12 1"/>
                            <a:gd name="f22" fmla="*/ f15 f13 1"/>
                            <a:gd name="f23" fmla="*/ 0 f12 1"/>
                            <a:gd name="f24" fmla="*/ 0 f13 1"/>
                            <a:gd name="f25" fmla="*/ f16 1 f4"/>
                            <a:gd name="f26" fmla="*/ 21600 f13 1"/>
                            <a:gd name="f27" fmla="*/ f17 1 f4"/>
                            <a:gd name="f28" fmla="+- 21600 0 f19"/>
                            <a:gd name="f29" fmla="*/ f20 f13 1"/>
                            <a:gd name="f30" fmla="*/ f18 f13 1"/>
                            <a:gd name="f31" fmla="*/ f19 f12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2 1"/>
                          </a:gdLst>
                          <a:ahLst>
                            <a:ahXY gdRefX="f0" minX="f7" maxX="f8" gdRefY="f1" minY="f7" maxY="f9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31" y="f24"/>
                            </a:cxn>
                            <a:cxn ang="f33">
                              <a:pos x="f31" y="f26"/>
                            </a:cxn>
                          </a:cxnLst>
                          <a:rect l="f23" t="f30" r="f37" b="f29"/>
                          <a:pathLst>
                            <a:path w="21600" h="21600">
                              <a:moveTo>
                                <a:pt x="f7" y="f18"/>
                              </a:moveTo>
                              <a:lnTo>
                                <a:pt x="f19" y="f18"/>
                              </a:lnTo>
                              <a:lnTo>
                                <a:pt x="f19" y="f7"/>
                              </a:lnTo>
                              <a:lnTo>
                                <a:pt x="f8" y="f9"/>
                              </a:lnTo>
                              <a:lnTo>
                                <a:pt x="f19" y="f8"/>
                              </a:ln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F24A060" id="Arrow: Right 16" o:spid="_x0000_s1026" style="position:absolute;margin-left:317.4pt;margin-top:195pt;width:65.1pt;height:8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" path="m,5400r20165,l20165,r1435,10800l20165,21600r,-5400l,16200,,5400xe" fillcolor="#4472c4" strokecolor="#2f528f" strokeweight=".35281mm">
                <v:stroke joinstyle="miter"/>
                <v:path arrowok="t" o:connecttype="custom" o:connectlocs="413387,0;826773,54928;413387,109856;0,54928;771846,0;771846,109856" o:connectangles="270,0,90,180,270,90" textboxrect="0,5400,20883,162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3726A" wp14:editId="2CB9120B">
                <wp:simplePos x="0" y="0"/>
                <wp:positionH relativeFrom="column">
                  <wp:posOffset>1600200</wp:posOffset>
                </wp:positionH>
                <wp:positionV relativeFrom="paragraph">
                  <wp:posOffset>1840229</wp:posOffset>
                </wp:positionV>
                <wp:extent cx="2423160" cy="1402076"/>
                <wp:effectExtent l="19050" t="19050" r="34290" b="45724"/>
                <wp:wrapNone/>
                <wp:docPr id="18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402076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abs f0"/>
                            <a:gd name="f5" fmla="abs f1"/>
                            <a:gd name="f6" fmla="abs f2"/>
                            <a:gd name="f7" fmla="val f3"/>
                            <a:gd name="f8" fmla="?: f4 f0 1"/>
                            <a:gd name="f9" fmla="?: f5 f1 1"/>
                            <a:gd name="f10" fmla="?: f6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7 f15 1"/>
                            <a:gd name="f21" fmla="+- f19 0 f7"/>
                            <a:gd name="f22" fmla="+- f18 0 f7"/>
                            <a:gd name="f23" fmla="*/ f18 f15 1"/>
                            <a:gd name="f24" fmla="*/ f19 f15 1"/>
                            <a:gd name="f25" fmla="*/ f21 1 2"/>
                            <a:gd name="f26" fmla="*/ f21 1 4"/>
                            <a:gd name="f27" fmla="*/ f22 1 2"/>
                            <a:gd name="f28" fmla="*/ f22 1 4"/>
                            <a:gd name="f29" fmla="*/ f22 3 1"/>
                            <a:gd name="f30" fmla="*/ f21 3 1"/>
                            <a:gd name="f31" fmla="+- f7 f25 0"/>
                            <a:gd name="f32" fmla="+- f7 f27 0"/>
                            <a:gd name="f33" fmla="*/ f29 1 4"/>
                            <a:gd name="f34" fmla="*/ f30 1 4"/>
                            <a:gd name="f35" fmla="*/ f28 f15 1"/>
                            <a:gd name="f36" fmla="*/ f26 f15 1"/>
                            <a:gd name="f37" fmla="*/ f33 f15 1"/>
                            <a:gd name="f38" fmla="*/ f34 f15 1"/>
                            <a:gd name="f39" fmla="*/ f31 f15 1"/>
                            <a:gd name="f40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5" t="f36" r="f37" b="f38"/>
                          <a:pathLst>
                            <a:path>
                              <a:moveTo>
                                <a:pt x="f20" y="f39"/>
                              </a:moveTo>
                              <a:lnTo>
                                <a:pt x="f40" y="f20"/>
                              </a:lnTo>
                              <a:lnTo>
                                <a:pt x="f23" y="f39"/>
                              </a:lnTo>
                              <a:lnTo>
                                <a:pt x="f40" y="f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C3E6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811F8E0" w14:textId="77777777" w:rsidR="003E0F2A" w:rsidRDefault="003D084C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Want Extra Toppings</w:t>
                            </w:r>
                          </w:p>
                          <w:p w14:paraId="44857C78" w14:textId="77777777" w:rsidR="003E0F2A" w:rsidRDefault="003E0F2A"/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3726A" id="Diamond 5" o:spid="_x0000_s1034" style="position:absolute;margin-left:126pt;margin-top:144.9pt;width:190.8pt;height:11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23160,14020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" adj="-11796480,,5400" path="m,701038l1211580,,2423160,701038,1211580,1402076,,701038xe" fillcolor="#9dc3e6" strokecolor="#2f528f" strokeweight=".35281mm">
                <v:stroke joinstyle="miter"/>
                <v:formulas/>
                <v:path arrowok="t" o:connecttype="custom" o:connectlocs="1211580,0;2423160,701038;1211580,1402076;0,701038" o:connectangles="270,0,90,180" textboxrect="605790,350519,1817370,1051557"/>
                <v:textbox>
                  <w:txbxContent>
                    <w:p w14:paraId="5811F8E0" w14:textId="77777777" w:rsidR="003E0F2A" w:rsidRDefault="003D084C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Want Extra Toppings</w:t>
                      </w:r>
                    </w:p>
                    <w:p w14:paraId="44857C78" w14:textId="77777777" w:rsidR="003E0F2A" w:rsidRDefault="003E0F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F5F90D" wp14:editId="41604562">
                <wp:simplePos x="0" y="0"/>
                <wp:positionH relativeFrom="column">
                  <wp:posOffset>1744976</wp:posOffset>
                </wp:positionH>
                <wp:positionV relativeFrom="paragraph">
                  <wp:posOffset>5067303</wp:posOffset>
                </wp:positionV>
                <wp:extent cx="2209803" cy="613406"/>
                <wp:effectExtent l="0" t="0" r="19047" b="15244"/>
                <wp:wrapNone/>
                <wp:docPr id="1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3" cy="613406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CFF3E5" w14:textId="77777777" w:rsidR="003E0F2A" w:rsidRDefault="003D084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Take payment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5F90D" id="Text Box 15" o:spid="_x0000_s1035" type="#_x0000_t202" style="position:absolute;margin-left:137.4pt;margin-top:399pt;width:174pt;height:4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" fillcolor="#b4c7e7" strokeweight=".17625mm">
                <v:textbox>
                  <w:txbxContent>
                    <w:p w14:paraId="68CFF3E5" w14:textId="77777777" w:rsidR="003E0F2A" w:rsidRDefault="003D084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Take payment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29C64" wp14:editId="6D466F5C">
                <wp:simplePos x="0" y="0"/>
                <wp:positionH relativeFrom="column">
                  <wp:posOffset>1935483</wp:posOffset>
                </wp:positionH>
                <wp:positionV relativeFrom="paragraph">
                  <wp:posOffset>1112523</wp:posOffset>
                </wp:positionV>
                <wp:extent cx="1767836" cy="495303"/>
                <wp:effectExtent l="0" t="0" r="22864" b="19047"/>
                <wp:wrapNone/>
                <wp:docPr id="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36" cy="495303"/>
                        </a:xfrm>
                        <a:prstGeom prst="rect">
                          <a:avLst/>
                        </a:prstGeom>
                        <a:solidFill>
                          <a:srgbClr val="B4C7E7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F3D865" w14:textId="77777777" w:rsidR="003E0F2A" w:rsidRDefault="003D08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Order Pizza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29C64" id="Text Box 3" o:spid="_x0000_s1036" type="#_x0000_t202" style="position:absolute;margin-left:152.4pt;margin-top:87.6pt;width:139.2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" fillcolor="#b4c7e7" strokeweight=".17625mm">
                <v:textbox>
                  <w:txbxContent>
                    <w:p w14:paraId="1EF3D865" w14:textId="77777777" w:rsidR="003E0F2A" w:rsidRDefault="003D08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Order Pizza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AFDC1" wp14:editId="0655AD28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</wp:posOffset>
                </wp:positionV>
                <wp:extent cx="1546863" cy="754380"/>
                <wp:effectExtent l="0" t="0" r="15237" b="26670"/>
                <wp:wrapNone/>
                <wp:docPr id="2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3" cy="75438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1C0FAB8" w14:textId="77777777" w:rsidR="003E0F2A" w:rsidRDefault="003D084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AFDC1" id="Oval 4" o:spid="_x0000_s1037" style="position:absolute;margin-left:162pt;margin-top:10.8pt;width:121.8pt;height:5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6863,754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" adj="-11796480,,5400" path="m,377190at,,1546864,754380,,377190,,377190xe" fillcolor="#4472c4" strokecolor="#2f528f" strokeweight=".35281mm">
                <v:stroke joinstyle="miter"/>
                <v:formulas/>
                <v:path arrowok="t" o:connecttype="custom" o:connectlocs="773432,0;1546863,377190;773432,754380;0,377190;226533,110476;226533,643904;1320330,643904;1320330,110476" o:connectangles="270,0,90,180,270,90,90,270" textboxrect="226533,110476,1320330,643904"/>
                <v:textbox>
                  <w:txbxContent>
                    <w:p w14:paraId="11C0FAB8" w14:textId="77777777" w:rsidR="003E0F2A" w:rsidRDefault="003D084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0F2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6E573" w14:textId="77777777" w:rsidR="003D084C" w:rsidRDefault="003D084C">
      <w:pPr>
        <w:spacing w:after="0" w:line="240" w:lineRule="auto"/>
      </w:pPr>
      <w:r>
        <w:separator/>
      </w:r>
    </w:p>
  </w:endnote>
  <w:endnote w:type="continuationSeparator" w:id="0">
    <w:p w14:paraId="55D2A8BB" w14:textId="77777777" w:rsidR="003D084C" w:rsidRDefault="003D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3AEB6" w14:textId="77777777" w:rsidR="003D084C" w:rsidRDefault="003D084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7EE4ED9" w14:textId="77777777" w:rsidR="003D084C" w:rsidRDefault="003D0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E0F2A"/>
    <w:rsid w:val="00366B45"/>
    <w:rsid w:val="003D084C"/>
    <w:rsid w:val="003E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E06D8"/>
  <w15:docId w15:val="{6BBCCEFA-79A3-45EE-855C-922AC25F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2</cp:revision>
  <dcterms:created xsi:type="dcterms:W3CDTF">2022-02-11T14:01:00Z</dcterms:created>
  <dcterms:modified xsi:type="dcterms:W3CDTF">2022-02-11T14:01:00Z</dcterms:modified>
</cp:coreProperties>
</file>